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F8472" w14:textId="77777777" w:rsidR="00C20EFF" w:rsidRPr="004E32D8" w:rsidRDefault="00CC53A7">
      <w:pPr>
        <w:pStyle w:val="Heading1"/>
        <w:rPr>
          <w:sz w:val="32"/>
        </w:rPr>
      </w:pPr>
      <w:r w:rsidRPr="004E32D8">
        <w:rPr>
          <w:sz w:val="32"/>
        </w:rPr>
        <w:t>App Explanation</w:t>
      </w:r>
      <w:r w:rsidR="004E32D8">
        <w:rPr>
          <w:sz w:val="32"/>
        </w:rPr>
        <w:t>: Excel format</w:t>
      </w:r>
    </w:p>
    <w:p w14:paraId="5CE8D3F7" w14:textId="77777777" w:rsidR="00C20EFF" w:rsidRPr="004E32D8" w:rsidRDefault="004E32D8">
      <w:pPr>
        <w:pStyle w:val="Heading2"/>
        <w:rPr>
          <w:sz w:val="32"/>
          <w:szCs w:val="32"/>
        </w:rPr>
      </w:pPr>
      <w:r w:rsidRPr="004E32D8">
        <w:rPr>
          <w:noProof/>
          <w:sz w:val="32"/>
          <w:szCs w:val="32"/>
        </w:rPr>
        <w:drawing>
          <wp:inline distT="0" distB="0" distL="0" distR="0" wp14:anchorId="0605E5CA" wp14:editId="2B4D1B40">
            <wp:extent cx="5943600" cy="3949700"/>
            <wp:effectExtent l="0" t="0" r="0" b="12700"/>
            <wp:docPr id="1" name="Picture 1" descr="/Users/jsantillan/Desktop/Excel Maker/Screen Shot 2016-10-13 at 12.24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santillan/Desktop/Excel Maker/Screen Shot 2016-10-13 at 12.24.10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A0AA" w14:textId="77777777" w:rsidR="00CC53A7" w:rsidRPr="004E32D8" w:rsidRDefault="00CC53A7" w:rsidP="00CC53A7">
      <w:pPr>
        <w:rPr>
          <w:sz w:val="32"/>
          <w:szCs w:val="32"/>
        </w:rPr>
      </w:pPr>
    </w:p>
    <w:p w14:paraId="2AD89637" w14:textId="77777777" w:rsidR="00CC53A7" w:rsidRPr="004E32D8" w:rsidRDefault="00CC53A7" w:rsidP="00CC53A7">
      <w:pPr>
        <w:rPr>
          <w:sz w:val="32"/>
          <w:szCs w:val="32"/>
        </w:rPr>
      </w:pPr>
    </w:p>
    <w:p w14:paraId="52078A94" w14:textId="77777777" w:rsidR="00CC53A7" w:rsidRPr="004E32D8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t>Format:</w:t>
      </w:r>
    </w:p>
    <w:p w14:paraId="065C3E5D" w14:textId="77777777" w:rsidR="00CC53A7" w:rsidRPr="004E32D8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t>A: Section</w:t>
      </w:r>
      <w:r w:rsidRPr="004E32D8">
        <w:rPr>
          <w:sz w:val="32"/>
          <w:szCs w:val="32"/>
        </w:rPr>
        <w:t xml:space="preserve">; </w:t>
      </w:r>
      <w:r w:rsidRPr="004E32D8">
        <w:rPr>
          <w:sz w:val="32"/>
          <w:szCs w:val="32"/>
        </w:rPr>
        <w:t>(What branch this is)</w:t>
      </w:r>
    </w:p>
    <w:p w14:paraId="1BD12D29" w14:textId="77777777" w:rsidR="00CC53A7" w:rsidRPr="004E32D8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t>B: Name;</w:t>
      </w:r>
      <w:r w:rsidRPr="004E32D8">
        <w:rPr>
          <w:sz w:val="32"/>
          <w:szCs w:val="32"/>
        </w:rPr>
        <w:t xml:space="preserve"> Name/</w:t>
      </w:r>
      <w:r w:rsidRPr="004E32D8">
        <w:rPr>
          <w:sz w:val="32"/>
          <w:szCs w:val="32"/>
        </w:rPr>
        <w:t xml:space="preserve">Commands </w:t>
      </w:r>
      <w:r w:rsidRPr="004E32D8">
        <w:rPr>
          <w:sz w:val="32"/>
          <w:szCs w:val="32"/>
        </w:rPr>
        <w:t>go here</w:t>
      </w:r>
    </w:p>
    <w:p w14:paraId="42BE3A49" w14:textId="77777777" w:rsidR="00CC53A7" w:rsidRPr="004E32D8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t xml:space="preserve">C: Line; </w:t>
      </w:r>
      <w:r w:rsidR="004E32D8" w:rsidRPr="004E32D8">
        <w:rPr>
          <w:sz w:val="32"/>
          <w:szCs w:val="32"/>
        </w:rPr>
        <w:t>Line/</w:t>
      </w:r>
      <w:r w:rsidRPr="004E32D8">
        <w:rPr>
          <w:sz w:val="32"/>
          <w:szCs w:val="32"/>
        </w:rPr>
        <w:t>Command</w:t>
      </w:r>
      <w:r w:rsidRPr="004E32D8">
        <w:rPr>
          <w:sz w:val="32"/>
          <w:szCs w:val="32"/>
        </w:rPr>
        <w:t xml:space="preserve"> text goes here</w:t>
      </w:r>
    </w:p>
    <w:p w14:paraId="16CEEBCC" w14:textId="77777777" w:rsidR="00CC53A7" w:rsidRPr="004E32D8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t xml:space="preserve">D: </w:t>
      </w:r>
      <w:r w:rsidRPr="004E32D8">
        <w:rPr>
          <w:sz w:val="32"/>
          <w:szCs w:val="32"/>
        </w:rPr>
        <w:t>Support</w:t>
      </w:r>
      <w:r w:rsidR="004E32D8" w:rsidRPr="004E32D8">
        <w:rPr>
          <w:sz w:val="32"/>
          <w:szCs w:val="32"/>
        </w:rPr>
        <w:t>;</w:t>
      </w:r>
      <w:r w:rsidRPr="004E32D8">
        <w:rPr>
          <w:sz w:val="32"/>
          <w:szCs w:val="32"/>
        </w:rPr>
        <w:t xml:space="preserve"> </w:t>
      </w:r>
      <w:r w:rsidRPr="004E32D8">
        <w:rPr>
          <w:sz w:val="32"/>
          <w:szCs w:val="32"/>
        </w:rPr>
        <w:t>Where Convers Branches to</w:t>
      </w:r>
      <w:r w:rsidRPr="004E32D8">
        <w:rPr>
          <w:sz w:val="32"/>
          <w:szCs w:val="32"/>
        </w:rPr>
        <w:t xml:space="preserve"> from commands</w:t>
      </w:r>
    </w:p>
    <w:p w14:paraId="1B38AC75" w14:textId="77777777" w:rsidR="00CC53A7" w:rsidRPr="004E32D8" w:rsidRDefault="00CC53A7" w:rsidP="00CC53A7">
      <w:pPr>
        <w:pBdr>
          <w:bottom w:val="single" w:sz="6" w:space="1" w:color="auto"/>
        </w:pBdr>
        <w:rPr>
          <w:sz w:val="32"/>
          <w:szCs w:val="32"/>
        </w:rPr>
      </w:pPr>
    </w:p>
    <w:p w14:paraId="683CB295" w14:textId="77777777" w:rsidR="00CC53A7" w:rsidRPr="004E32D8" w:rsidRDefault="00CC53A7" w:rsidP="00CC53A7">
      <w:pPr>
        <w:rPr>
          <w:sz w:val="32"/>
          <w:szCs w:val="32"/>
        </w:rPr>
      </w:pPr>
    </w:p>
    <w:p w14:paraId="7B9BF32A" w14:textId="77777777" w:rsidR="00CC53A7" w:rsidRPr="004E32D8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lastRenderedPageBreak/>
        <w:t>Commands</w:t>
      </w:r>
      <w:r w:rsidRPr="004E32D8">
        <w:rPr>
          <w:sz w:val="32"/>
          <w:szCs w:val="32"/>
        </w:rPr>
        <w:t xml:space="preserve"> (Needs a * each time)</w:t>
      </w:r>
    </w:p>
    <w:p w14:paraId="28CC87D2" w14:textId="77777777" w:rsidR="00CC53A7" w:rsidRPr="004E32D8" w:rsidRDefault="00CC53A7" w:rsidP="00CC53A7">
      <w:pPr>
        <w:rPr>
          <w:sz w:val="32"/>
          <w:szCs w:val="32"/>
          <w:u w:val="single"/>
        </w:rPr>
      </w:pPr>
      <w:r w:rsidRPr="004E32D8">
        <w:rPr>
          <w:sz w:val="32"/>
          <w:szCs w:val="32"/>
        </w:rPr>
        <w:tab/>
      </w:r>
      <w:r w:rsidRPr="004E32D8">
        <w:rPr>
          <w:sz w:val="32"/>
          <w:szCs w:val="32"/>
          <w:u w:val="single"/>
        </w:rPr>
        <w:t>*Note</w:t>
      </w:r>
    </w:p>
    <w:p w14:paraId="49835CFA" w14:textId="77777777" w:rsidR="00CC53A7" w:rsidRPr="004E32D8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tab/>
      </w:r>
      <w:r w:rsidRPr="004E32D8">
        <w:rPr>
          <w:sz w:val="32"/>
          <w:szCs w:val="32"/>
        </w:rPr>
        <w:tab/>
        <w:t>Makes the Line a note that</w:t>
      </w:r>
      <w:r w:rsidRPr="004E32D8">
        <w:rPr>
          <w:sz w:val="32"/>
          <w:szCs w:val="32"/>
        </w:rPr>
        <w:t xml:space="preserve"> </w:t>
      </w:r>
      <w:r w:rsidRPr="004E32D8">
        <w:rPr>
          <w:sz w:val="32"/>
          <w:szCs w:val="32"/>
        </w:rPr>
        <w:t>doesn’t appear in game</w:t>
      </w:r>
    </w:p>
    <w:p w14:paraId="4F92CCEB" w14:textId="77777777" w:rsidR="00CC53A7" w:rsidRPr="004E32D8" w:rsidRDefault="00CC53A7" w:rsidP="00CC53A7">
      <w:pPr>
        <w:rPr>
          <w:sz w:val="32"/>
          <w:szCs w:val="32"/>
          <w:u w:val="single"/>
        </w:rPr>
      </w:pPr>
      <w:r w:rsidRPr="004E32D8">
        <w:rPr>
          <w:sz w:val="32"/>
          <w:szCs w:val="32"/>
        </w:rPr>
        <w:tab/>
      </w:r>
      <w:r w:rsidRPr="004E32D8">
        <w:rPr>
          <w:sz w:val="32"/>
          <w:szCs w:val="32"/>
          <w:u w:val="single"/>
        </w:rPr>
        <w:t>*Menu</w:t>
      </w:r>
    </w:p>
    <w:p w14:paraId="4DCC3501" w14:textId="77777777" w:rsidR="00CC53A7" w:rsidRPr="004E32D8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tab/>
      </w:r>
      <w:r w:rsidRPr="004E32D8">
        <w:rPr>
          <w:sz w:val="32"/>
          <w:szCs w:val="32"/>
        </w:rPr>
        <w:tab/>
        <w:t xml:space="preserve">Makes a Menu where the </w:t>
      </w:r>
      <w:r w:rsidRPr="004E32D8">
        <w:rPr>
          <w:sz w:val="32"/>
          <w:szCs w:val="32"/>
        </w:rPr>
        <w:t xml:space="preserve"> </w:t>
      </w:r>
      <w:r w:rsidRPr="004E32D8">
        <w:rPr>
          <w:sz w:val="32"/>
          <w:szCs w:val="32"/>
        </w:rPr>
        <w:t>player picks a dialog option</w:t>
      </w:r>
    </w:p>
    <w:p w14:paraId="2E1A34D7" w14:textId="77777777" w:rsidR="00CC53A7" w:rsidRPr="004E32D8" w:rsidRDefault="00CC53A7" w:rsidP="00CC53A7">
      <w:pPr>
        <w:rPr>
          <w:sz w:val="32"/>
          <w:szCs w:val="32"/>
          <w:u w:val="single"/>
        </w:rPr>
      </w:pPr>
      <w:r w:rsidRPr="004E32D8">
        <w:rPr>
          <w:sz w:val="32"/>
          <w:szCs w:val="32"/>
        </w:rPr>
        <w:tab/>
      </w:r>
      <w:r w:rsidRPr="004E32D8">
        <w:rPr>
          <w:sz w:val="32"/>
          <w:szCs w:val="32"/>
          <w:u w:val="single"/>
        </w:rPr>
        <w:t>*Jump</w:t>
      </w:r>
    </w:p>
    <w:p w14:paraId="3E69EEE7" w14:textId="77777777" w:rsidR="00CC53A7" w:rsidRPr="004E32D8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tab/>
      </w:r>
      <w:r w:rsidRPr="004E32D8">
        <w:rPr>
          <w:sz w:val="32"/>
          <w:szCs w:val="32"/>
        </w:rPr>
        <w:tab/>
        <w:t xml:space="preserve">Jumps to a </w:t>
      </w:r>
      <w:r w:rsidR="004E32D8" w:rsidRPr="004E32D8">
        <w:rPr>
          <w:sz w:val="32"/>
          <w:szCs w:val="32"/>
        </w:rPr>
        <w:t>specific</w:t>
      </w:r>
      <w:r w:rsidRPr="004E32D8">
        <w:rPr>
          <w:sz w:val="32"/>
          <w:szCs w:val="32"/>
        </w:rPr>
        <w:t xml:space="preserve"> dialog </w:t>
      </w:r>
      <w:r w:rsidRPr="004E32D8">
        <w:rPr>
          <w:sz w:val="32"/>
          <w:szCs w:val="32"/>
        </w:rPr>
        <w:t xml:space="preserve"> </w:t>
      </w:r>
    </w:p>
    <w:p w14:paraId="00FEE2BF" w14:textId="77777777" w:rsidR="00CC53A7" w:rsidRPr="004E32D8" w:rsidRDefault="00CC53A7" w:rsidP="00CC53A7">
      <w:pPr>
        <w:rPr>
          <w:sz w:val="32"/>
          <w:szCs w:val="32"/>
          <w:u w:val="single"/>
        </w:rPr>
      </w:pPr>
      <w:r w:rsidRPr="004E32D8">
        <w:rPr>
          <w:sz w:val="32"/>
          <w:szCs w:val="32"/>
        </w:rPr>
        <w:tab/>
      </w:r>
      <w:r w:rsidRPr="004E32D8">
        <w:rPr>
          <w:sz w:val="32"/>
          <w:szCs w:val="32"/>
          <w:u w:val="single"/>
        </w:rPr>
        <w:t>*If (EventName)</w:t>
      </w:r>
    </w:p>
    <w:p w14:paraId="4D4D7029" w14:textId="77777777" w:rsidR="00CC53A7" w:rsidRPr="004E32D8" w:rsidRDefault="00CC53A7" w:rsidP="00CC53A7">
      <w:pPr>
        <w:rPr>
          <w:sz w:val="32"/>
          <w:szCs w:val="32"/>
          <w:u w:val="single"/>
        </w:rPr>
      </w:pPr>
      <w:r w:rsidRPr="004E32D8">
        <w:rPr>
          <w:sz w:val="32"/>
          <w:szCs w:val="32"/>
        </w:rPr>
        <w:tab/>
      </w:r>
      <w:r w:rsidRPr="004E32D8">
        <w:rPr>
          <w:sz w:val="32"/>
          <w:szCs w:val="32"/>
          <w:u w:val="single"/>
        </w:rPr>
        <w:t>*If_End</w:t>
      </w:r>
    </w:p>
    <w:p w14:paraId="2ED4A645" w14:textId="77777777" w:rsidR="00CC53A7" w:rsidRPr="004E32D8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tab/>
      </w:r>
      <w:r w:rsidRPr="004E32D8">
        <w:rPr>
          <w:sz w:val="32"/>
          <w:szCs w:val="32"/>
        </w:rPr>
        <w:tab/>
        <w:t xml:space="preserve">Makes a statement to say </w:t>
      </w:r>
      <w:r w:rsidRPr="004E32D8">
        <w:rPr>
          <w:sz w:val="32"/>
          <w:szCs w:val="32"/>
        </w:rPr>
        <w:t>something if player did</w:t>
      </w:r>
      <w:r w:rsidRPr="004E32D8">
        <w:rPr>
          <w:sz w:val="32"/>
          <w:szCs w:val="32"/>
        </w:rPr>
        <w:t xml:space="preserve"> </w:t>
      </w:r>
      <w:r w:rsidRPr="004E32D8">
        <w:rPr>
          <w:sz w:val="32"/>
          <w:szCs w:val="32"/>
        </w:rPr>
        <w:t>some event</w:t>
      </w:r>
    </w:p>
    <w:p w14:paraId="2EFB6E0C" w14:textId="77777777" w:rsidR="00CC53A7" w:rsidRPr="004E32D8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tab/>
        <w:t xml:space="preserve">Things between *if and *If_end </w:t>
      </w:r>
      <w:r w:rsidR="004E32D8">
        <w:rPr>
          <w:sz w:val="32"/>
          <w:szCs w:val="32"/>
        </w:rPr>
        <w:t xml:space="preserve">will </w:t>
      </w:r>
      <w:r w:rsidRPr="004E32D8">
        <w:rPr>
          <w:sz w:val="32"/>
          <w:szCs w:val="32"/>
        </w:rPr>
        <w:t xml:space="preserve">only be said if </w:t>
      </w:r>
      <w:r w:rsidR="004E32D8">
        <w:rPr>
          <w:sz w:val="32"/>
          <w:szCs w:val="32"/>
        </w:rPr>
        <w:t xml:space="preserve">the </w:t>
      </w:r>
      <w:r w:rsidRPr="004E32D8">
        <w:rPr>
          <w:sz w:val="32"/>
          <w:szCs w:val="32"/>
        </w:rPr>
        <w:t xml:space="preserve">Player did said event </w:t>
      </w:r>
    </w:p>
    <w:p w14:paraId="7EB9990C" w14:textId="77777777" w:rsidR="00CC53A7" w:rsidRPr="004E32D8" w:rsidRDefault="00CC53A7" w:rsidP="004E32D8">
      <w:pPr>
        <w:ind w:firstLine="720"/>
        <w:rPr>
          <w:sz w:val="32"/>
          <w:szCs w:val="32"/>
        </w:rPr>
      </w:pPr>
      <w:r w:rsidRPr="004E32D8">
        <w:rPr>
          <w:sz w:val="32"/>
          <w:szCs w:val="32"/>
        </w:rPr>
        <w:t>You can put other commands in between *if commands,</w:t>
      </w:r>
      <w:r w:rsidR="004E32D8">
        <w:rPr>
          <w:sz w:val="32"/>
          <w:szCs w:val="32"/>
        </w:rPr>
        <w:t xml:space="preserve"> </w:t>
      </w:r>
      <w:r w:rsidRPr="004E32D8">
        <w:rPr>
          <w:sz w:val="32"/>
          <w:szCs w:val="32"/>
        </w:rPr>
        <w:t xml:space="preserve">even other *if </w:t>
      </w:r>
      <w:r w:rsidRPr="004E32D8">
        <w:rPr>
          <w:sz w:val="32"/>
          <w:szCs w:val="32"/>
        </w:rPr>
        <w:t>commands</w:t>
      </w:r>
      <w:r w:rsidRPr="004E32D8">
        <w:rPr>
          <w:sz w:val="32"/>
          <w:szCs w:val="32"/>
        </w:rPr>
        <w:t>.</w:t>
      </w:r>
    </w:p>
    <w:p w14:paraId="313167A2" w14:textId="77777777" w:rsidR="00CC53A7" w:rsidRPr="004E32D8" w:rsidRDefault="00CC53A7" w:rsidP="00CC53A7">
      <w:pPr>
        <w:rPr>
          <w:sz w:val="32"/>
          <w:szCs w:val="32"/>
          <w:u w:val="single"/>
        </w:rPr>
      </w:pPr>
      <w:r w:rsidRPr="004E32D8">
        <w:rPr>
          <w:sz w:val="32"/>
          <w:szCs w:val="32"/>
        </w:rPr>
        <w:tab/>
        <w:t>*</w:t>
      </w:r>
      <w:r w:rsidRPr="004E32D8">
        <w:rPr>
          <w:sz w:val="32"/>
          <w:szCs w:val="32"/>
          <w:u w:val="single"/>
        </w:rPr>
        <w:t>Else</w:t>
      </w:r>
    </w:p>
    <w:p w14:paraId="4F617882" w14:textId="77777777" w:rsidR="00CC53A7" w:rsidRPr="004E32D8" w:rsidRDefault="00CC53A7" w:rsidP="004E32D8">
      <w:pPr>
        <w:rPr>
          <w:sz w:val="32"/>
          <w:szCs w:val="32"/>
        </w:rPr>
      </w:pPr>
      <w:r w:rsidRPr="004E32D8">
        <w:rPr>
          <w:sz w:val="32"/>
          <w:szCs w:val="32"/>
        </w:rPr>
        <w:tab/>
      </w:r>
      <w:r w:rsidRPr="004E32D8">
        <w:rPr>
          <w:sz w:val="32"/>
          <w:szCs w:val="32"/>
          <w:u w:val="single"/>
        </w:rPr>
        <w:t>*Else_End</w:t>
      </w:r>
    </w:p>
    <w:p w14:paraId="6958F814" w14:textId="77777777" w:rsidR="00CC53A7" w:rsidRPr="004E32D8" w:rsidRDefault="00CC53A7" w:rsidP="00CC53A7">
      <w:pPr>
        <w:ind w:firstLine="720"/>
        <w:rPr>
          <w:sz w:val="32"/>
          <w:szCs w:val="32"/>
        </w:rPr>
      </w:pPr>
      <w:r w:rsidRPr="004E32D8">
        <w:rPr>
          <w:sz w:val="32"/>
          <w:szCs w:val="32"/>
        </w:rPr>
        <w:t>Works only if follows an *If_End, and if the Event</w:t>
      </w:r>
      <w:r w:rsidRPr="004E32D8">
        <w:rPr>
          <w:sz w:val="32"/>
          <w:szCs w:val="32"/>
        </w:rPr>
        <w:t xml:space="preserve"> </w:t>
      </w:r>
      <w:r w:rsidRPr="004E32D8">
        <w:rPr>
          <w:sz w:val="32"/>
          <w:szCs w:val="32"/>
        </w:rPr>
        <w:t>was not activated.</w:t>
      </w:r>
    </w:p>
    <w:p w14:paraId="153203D7" w14:textId="77777777" w:rsidR="00CC53A7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tab/>
        <w:t xml:space="preserve">Otherwise works the same as </w:t>
      </w:r>
      <w:r w:rsidRPr="004E32D8">
        <w:rPr>
          <w:sz w:val="32"/>
          <w:szCs w:val="32"/>
        </w:rPr>
        <w:t>the *If command</w:t>
      </w:r>
    </w:p>
    <w:p w14:paraId="009D8C2A" w14:textId="77777777" w:rsidR="00244E4C" w:rsidRDefault="00244E4C" w:rsidP="00CC53A7">
      <w:pPr>
        <w:pBdr>
          <w:bottom w:val="single" w:sz="6" w:space="1" w:color="auto"/>
        </w:pBdr>
        <w:rPr>
          <w:sz w:val="32"/>
          <w:szCs w:val="32"/>
        </w:rPr>
      </w:pPr>
    </w:p>
    <w:p w14:paraId="04535EA5" w14:textId="77777777" w:rsidR="00244E4C" w:rsidRDefault="00244E4C" w:rsidP="00CC53A7">
      <w:pPr>
        <w:rPr>
          <w:sz w:val="32"/>
          <w:szCs w:val="32"/>
        </w:rPr>
      </w:pPr>
    </w:p>
    <w:p w14:paraId="192028A9" w14:textId="77777777" w:rsidR="00244E4C" w:rsidRDefault="00244E4C" w:rsidP="00CC53A7">
      <w:pPr>
        <w:rPr>
          <w:sz w:val="32"/>
          <w:szCs w:val="32"/>
        </w:rPr>
      </w:pPr>
    </w:p>
    <w:p w14:paraId="3ACA0A26" w14:textId="17BC4409" w:rsidR="004E32D8" w:rsidRDefault="00244E4C" w:rsidP="00CC53A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C117989" wp14:editId="2E80A164">
            <wp:extent cx="5943600" cy="1016000"/>
            <wp:effectExtent l="0" t="0" r="0" b="0"/>
            <wp:docPr id="2" name="Picture 2" descr="Screen%20Shot%202016-10-13%20at%209.40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13%20at%209.40.18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32BC" w14:textId="77777777" w:rsidR="004E32D8" w:rsidRDefault="004E32D8" w:rsidP="00CC53A7">
      <w:pPr>
        <w:rPr>
          <w:sz w:val="32"/>
          <w:szCs w:val="32"/>
        </w:rPr>
      </w:pPr>
    </w:p>
    <w:p w14:paraId="2C8AC46B" w14:textId="77777777" w:rsidR="00244E4C" w:rsidRDefault="00244E4C" w:rsidP="00CC53A7">
      <w:pPr>
        <w:rPr>
          <w:sz w:val="32"/>
          <w:szCs w:val="32"/>
        </w:rPr>
      </w:pPr>
    </w:p>
    <w:p w14:paraId="629E0AB8" w14:textId="31E87BA9" w:rsidR="00244E4C" w:rsidRDefault="00244E4C" w:rsidP="00CC53A7">
      <w:pPr>
        <w:rPr>
          <w:sz w:val="32"/>
          <w:szCs w:val="32"/>
        </w:rPr>
      </w:pPr>
      <w:r>
        <w:rPr>
          <w:sz w:val="32"/>
          <w:szCs w:val="32"/>
        </w:rPr>
        <w:t>Commands</w:t>
      </w:r>
      <w:r w:rsidR="00022EC0">
        <w:rPr>
          <w:sz w:val="32"/>
          <w:szCs w:val="32"/>
        </w:rPr>
        <w:t xml:space="preserve"> in Development:</w:t>
      </w:r>
    </w:p>
    <w:p w14:paraId="640E2A7B" w14:textId="77777777" w:rsidR="00244E4C" w:rsidRDefault="00244E4C" w:rsidP="00CC53A7">
      <w:pPr>
        <w:rPr>
          <w:sz w:val="32"/>
          <w:szCs w:val="32"/>
        </w:rPr>
      </w:pPr>
    </w:p>
    <w:p w14:paraId="3F648A88" w14:textId="67088E7E" w:rsidR="00244E4C" w:rsidRDefault="00244E4C" w:rsidP="00CC53A7">
      <w:pPr>
        <w:rPr>
          <w:sz w:val="32"/>
          <w:szCs w:val="32"/>
        </w:rPr>
      </w:pPr>
      <w:r>
        <w:rPr>
          <w:sz w:val="32"/>
          <w:szCs w:val="32"/>
        </w:rPr>
        <w:t>*Menu (with heart bonus)</w:t>
      </w:r>
    </w:p>
    <w:p w14:paraId="0F234D70" w14:textId="2782A1E3" w:rsidR="00244E4C" w:rsidRDefault="00244E4C" w:rsidP="00CC53A7">
      <w:pPr>
        <w:rPr>
          <w:sz w:val="32"/>
          <w:szCs w:val="32"/>
        </w:rPr>
      </w:pPr>
      <w:r>
        <w:rPr>
          <w:sz w:val="32"/>
          <w:szCs w:val="32"/>
        </w:rPr>
        <w:tab/>
        <w:t>Planning to add the component that determines the heart bonus/penalty per option</w:t>
      </w:r>
    </w:p>
    <w:p w14:paraId="7551BCB6" w14:textId="59BA837E" w:rsidR="00244E4C" w:rsidRDefault="00244E4C" w:rsidP="00CC53A7">
      <w:pPr>
        <w:rPr>
          <w:sz w:val="32"/>
          <w:szCs w:val="32"/>
        </w:rPr>
      </w:pPr>
      <w:r>
        <w:rPr>
          <w:sz w:val="32"/>
          <w:szCs w:val="32"/>
        </w:rPr>
        <w:t>*End</w:t>
      </w:r>
    </w:p>
    <w:p w14:paraId="4E4F77FA" w14:textId="71252C7C" w:rsidR="00244E4C" w:rsidRDefault="00244E4C" w:rsidP="00CC53A7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22EC0">
        <w:rPr>
          <w:sz w:val="32"/>
          <w:szCs w:val="32"/>
        </w:rPr>
        <w:t>Ends Conversation</w:t>
      </w:r>
    </w:p>
    <w:p w14:paraId="5DD4F537" w14:textId="350CDD0E" w:rsidR="00022EC0" w:rsidRDefault="00022EC0" w:rsidP="00022EC0">
      <w:pPr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sz w:val="32"/>
          <w:szCs w:val="32"/>
        </w:rPr>
        <w:t>New</w:t>
      </w:r>
    </w:p>
    <w:p w14:paraId="4DD01C0A" w14:textId="1A4D1054" w:rsidR="00022EC0" w:rsidRDefault="00022EC0" w:rsidP="00022EC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Ends conversation and allows the writer to start a new conversation</w:t>
      </w:r>
    </w:p>
    <w:p w14:paraId="18BC52A5" w14:textId="25C55E03" w:rsidR="00022EC0" w:rsidRDefault="00022EC0" w:rsidP="00022EC0">
      <w:pPr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sz w:val="32"/>
          <w:szCs w:val="32"/>
        </w:rPr>
        <w:t>Pose</w:t>
      </w:r>
    </w:p>
    <w:p w14:paraId="0BBB3805" w14:textId="41A5151A" w:rsidR="00022EC0" w:rsidRDefault="00022EC0" w:rsidP="00022EC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-For Animator uses- Sets a pose for a girl</w:t>
      </w:r>
    </w:p>
    <w:p w14:paraId="5277C816" w14:textId="475A1F9E" w:rsidR="00022EC0" w:rsidRDefault="00022EC0" w:rsidP="00022EC0">
      <w:pPr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sz w:val="32"/>
          <w:szCs w:val="32"/>
        </w:rPr>
        <w:t>Motion</w:t>
      </w:r>
    </w:p>
    <w:p w14:paraId="5843D506" w14:textId="10F0D005" w:rsidR="00022EC0" w:rsidRPr="004E32D8" w:rsidRDefault="00022EC0" w:rsidP="00022EC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-For Animator uses- Sets a </w:t>
      </w:r>
      <w:r>
        <w:rPr>
          <w:sz w:val="32"/>
          <w:szCs w:val="32"/>
        </w:rPr>
        <w:t>Motion</w:t>
      </w:r>
      <w:r>
        <w:rPr>
          <w:sz w:val="32"/>
          <w:szCs w:val="32"/>
        </w:rPr>
        <w:t xml:space="preserve"> for a girl</w:t>
      </w:r>
    </w:p>
    <w:p w14:paraId="7482A16D" w14:textId="77777777" w:rsidR="00022EC0" w:rsidRDefault="00022EC0" w:rsidP="00022EC0">
      <w:pPr>
        <w:rPr>
          <w:sz w:val="32"/>
          <w:szCs w:val="32"/>
        </w:rPr>
      </w:pPr>
    </w:p>
    <w:p w14:paraId="798FB269" w14:textId="77777777" w:rsidR="00022EC0" w:rsidRPr="004E32D8" w:rsidRDefault="00022EC0" w:rsidP="00022EC0">
      <w:pPr>
        <w:rPr>
          <w:sz w:val="32"/>
          <w:szCs w:val="32"/>
        </w:rPr>
      </w:pPr>
      <w:bookmarkStart w:id="0" w:name="_GoBack"/>
      <w:bookmarkEnd w:id="0"/>
    </w:p>
    <w:p w14:paraId="396B20C5" w14:textId="77777777" w:rsidR="00022EC0" w:rsidRPr="004E32D8" w:rsidRDefault="00022EC0" w:rsidP="00CC53A7">
      <w:pPr>
        <w:rPr>
          <w:sz w:val="32"/>
          <w:szCs w:val="32"/>
        </w:rPr>
      </w:pPr>
    </w:p>
    <w:p w14:paraId="7A4B5BD1" w14:textId="77777777" w:rsidR="00CC53A7" w:rsidRPr="004E32D8" w:rsidRDefault="00CC53A7" w:rsidP="00CC53A7">
      <w:pPr>
        <w:rPr>
          <w:sz w:val="32"/>
          <w:szCs w:val="32"/>
        </w:rPr>
      </w:pPr>
      <w:r w:rsidRPr="004E32D8">
        <w:rPr>
          <w:sz w:val="32"/>
          <w:szCs w:val="32"/>
        </w:rPr>
        <w:tab/>
      </w:r>
    </w:p>
    <w:p w14:paraId="380E5524" w14:textId="77777777" w:rsidR="00CC53A7" w:rsidRPr="004E32D8" w:rsidRDefault="00CC53A7" w:rsidP="00CC53A7">
      <w:pPr>
        <w:rPr>
          <w:sz w:val="32"/>
          <w:szCs w:val="32"/>
        </w:rPr>
      </w:pPr>
    </w:p>
    <w:sectPr w:rsidR="00CC53A7" w:rsidRPr="004E32D8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BFC1A" w14:textId="77777777" w:rsidR="004D1F67" w:rsidRDefault="004D1F67">
      <w:r>
        <w:separator/>
      </w:r>
    </w:p>
    <w:p w14:paraId="7A7362E2" w14:textId="77777777" w:rsidR="004D1F67" w:rsidRDefault="004D1F67"/>
  </w:endnote>
  <w:endnote w:type="continuationSeparator" w:id="0">
    <w:p w14:paraId="620AD9D3" w14:textId="77777777" w:rsidR="004D1F67" w:rsidRDefault="004D1F67">
      <w:r>
        <w:continuationSeparator/>
      </w:r>
    </w:p>
    <w:p w14:paraId="55534BC4" w14:textId="77777777" w:rsidR="004D1F67" w:rsidRDefault="004D1F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5987EA" w14:textId="77777777" w:rsidR="00C20EFF" w:rsidRDefault="004D1F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6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19FBD" w14:textId="77777777" w:rsidR="004D1F67" w:rsidRDefault="004D1F67">
      <w:r>
        <w:separator/>
      </w:r>
    </w:p>
    <w:p w14:paraId="2AAA0A40" w14:textId="77777777" w:rsidR="004D1F67" w:rsidRDefault="004D1F67"/>
  </w:footnote>
  <w:footnote w:type="continuationSeparator" w:id="0">
    <w:p w14:paraId="43C4C357" w14:textId="77777777" w:rsidR="004D1F67" w:rsidRDefault="004D1F67">
      <w:r>
        <w:continuationSeparator/>
      </w:r>
    </w:p>
    <w:p w14:paraId="6E86C17C" w14:textId="77777777" w:rsidR="004D1F67" w:rsidRDefault="004D1F6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A7"/>
    <w:rsid w:val="00022EC0"/>
    <w:rsid w:val="00244E4C"/>
    <w:rsid w:val="004D1F67"/>
    <w:rsid w:val="004E32D8"/>
    <w:rsid w:val="00C20EFF"/>
    <w:rsid w:val="00CC53A7"/>
    <w:rsid w:val="00EC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8CF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3A7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santillan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20"/>
    <w:rsid w:val="008D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309E0D6FC92F4C941ABD5D412F9141">
    <w:name w:val="2A309E0D6FC92F4C941ABD5D412F914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</w:rPr>
  </w:style>
  <w:style w:type="paragraph" w:customStyle="1" w:styleId="D50C8D280F22BD4BB3B9E3B98D9F1B6A">
    <w:name w:val="D50C8D280F22BD4BB3B9E3B98D9F1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20</TotalTime>
  <Pages>3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Santillan</dc:creator>
  <cp:keywords/>
  <dc:description/>
  <cp:lastModifiedBy>Javier Santillan</cp:lastModifiedBy>
  <cp:revision>2</cp:revision>
  <dcterms:created xsi:type="dcterms:W3CDTF">2016-10-14T03:49:00Z</dcterms:created>
  <dcterms:modified xsi:type="dcterms:W3CDTF">2016-10-14T04:20:00Z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